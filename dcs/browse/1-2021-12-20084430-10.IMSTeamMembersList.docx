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FB0" w:rsidRDefault="00563FB0" w:rsidP="00BB532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423FC" w:rsidRDefault="000E3620" w:rsidP="00BB53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Updated </w:t>
      </w:r>
      <w:r w:rsidR="00413300">
        <w:rPr>
          <w:rFonts w:ascii="Arial" w:hAnsi="Arial" w:cs="Arial"/>
          <w:sz w:val="22"/>
          <w:szCs w:val="22"/>
        </w:rPr>
        <w:t>Date:</w:t>
      </w:r>
      <w:r w:rsidR="00902818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Location: </w:t>
      </w:r>
      <w:r w:rsidR="005225A2">
        <w:rPr>
          <w:rFonts w:ascii="Arial" w:hAnsi="Arial" w:cs="Arial"/>
          <w:sz w:val="22"/>
          <w:szCs w:val="22"/>
        </w:rPr>
        <w:t xml:space="preserve">           </w:t>
      </w:r>
    </w:p>
    <w:tbl>
      <w:tblPr>
        <w:tblW w:w="145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3"/>
        <w:gridCol w:w="3395"/>
        <w:gridCol w:w="2390"/>
        <w:gridCol w:w="2985"/>
        <w:gridCol w:w="2333"/>
        <w:gridCol w:w="2667"/>
      </w:tblGrid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8674AF"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</w:tc>
        <w:tc>
          <w:tcPr>
            <w:tcW w:w="3395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390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2985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385C6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674AF"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2333" w:type="dxa"/>
            <w:shd w:val="clear" w:color="auto" w:fill="D0CECE" w:themeFill="background2" w:themeFillShade="E6"/>
            <w:vAlign w:val="center"/>
          </w:tcPr>
          <w:p w:rsidR="00902818" w:rsidRDefault="00902818" w:rsidP="005745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HOD Sign</w:t>
            </w:r>
          </w:p>
        </w:tc>
        <w:tc>
          <w:tcPr>
            <w:tcW w:w="2667" w:type="dxa"/>
            <w:shd w:val="clear" w:color="auto" w:fill="D0CECE" w:themeFill="background2" w:themeFillShade="E6"/>
            <w:vAlign w:val="center"/>
          </w:tcPr>
          <w:p w:rsidR="00902818" w:rsidRPr="008674AF" w:rsidRDefault="00902818" w:rsidP="00BA145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Team Member Sign</w:t>
            </w: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6F21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002B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2818" w:rsidRPr="008674AF" w:rsidTr="00902818">
        <w:trPr>
          <w:trHeight w:val="437"/>
        </w:trPr>
        <w:tc>
          <w:tcPr>
            <w:tcW w:w="763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shd w:val="clear" w:color="auto" w:fill="auto"/>
            <w:vAlign w:val="center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3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67" w:type="dxa"/>
          </w:tcPr>
          <w:p w:rsidR="00902818" w:rsidRPr="008674AF" w:rsidRDefault="00902818" w:rsidP="008674A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13E3C" w:rsidRDefault="00E13E3C" w:rsidP="00BB5323">
      <w:pPr>
        <w:rPr>
          <w:rFonts w:ascii="Arial" w:hAnsi="Arial" w:cs="Arial"/>
          <w:sz w:val="22"/>
          <w:szCs w:val="22"/>
        </w:rPr>
      </w:pPr>
    </w:p>
    <w:p w:rsidR="008423FC" w:rsidRDefault="008423FC" w:rsidP="00BB5323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954B82" w:rsidRDefault="00954B82" w:rsidP="00C24130">
      <w:pPr>
        <w:rPr>
          <w:rFonts w:ascii="Arial" w:hAnsi="Arial" w:cs="Arial"/>
          <w:sz w:val="22"/>
          <w:szCs w:val="22"/>
        </w:rPr>
      </w:pPr>
    </w:p>
    <w:p w:rsidR="00C24130" w:rsidRDefault="00C24130" w:rsidP="00C24130">
      <w:pPr>
        <w:rPr>
          <w:rFonts w:ascii="Arial" w:hAnsi="Arial" w:cs="Arial"/>
          <w:sz w:val="22"/>
          <w:szCs w:val="22"/>
        </w:rPr>
      </w:pPr>
    </w:p>
    <w:p w:rsidR="008423FC" w:rsidRDefault="001B64F6" w:rsidP="00C241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17067">
        <w:rPr>
          <w:rFonts w:ascii="Arial" w:hAnsi="Arial" w:cs="Arial"/>
          <w:sz w:val="22"/>
          <w:szCs w:val="22"/>
        </w:rPr>
        <w:t xml:space="preserve">         </w:t>
      </w:r>
      <w:r w:rsidR="009625D2">
        <w:rPr>
          <w:rFonts w:ascii="Arial" w:hAnsi="Arial" w:cs="Arial"/>
          <w:sz w:val="22"/>
          <w:szCs w:val="22"/>
        </w:rPr>
        <w:t xml:space="preserve">   </w:t>
      </w:r>
      <w:r w:rsidR="00663CFC">
        <w:rPr>
          <w:rFonts w:ascii="Arial" w:hAnsi="Arial" w:cs="Arial"/>
          <w:sz w:val="22"/>
          <w:szCs w:val="22"/>
        </w:rPr>
        <w:t xml:space="preserve">       </w:t>
      </w:r>
      <w:r w:rsidR="00C17067">
        <w:rPr>
          <w:rFonts w:ascii="Arial" w:hAnsi="Arial" w:cs="Arial"/>
          <w:sz w:val="22"/>
          <w:szCs w:val="22"/>
        </w:rPr>
        <w:t xml:space="preserve">  </w:t>
      </w:r>
      <w:r w:rsidR="00902818">
        <w:rPr>
          <w:rFonts w:ascii="Arial" w:hAnsi="Arial" w:cs="Arial"/>
          <w:sz w:val="22"/>
          <w:szCs w:val="22"/>
        </w:rPr>
        <w:t xml:space="preserve">                </w:t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  <w:t xml:space="preserve">        </w:t>
      </w:r>
      <w:r w:rsidR="00C63886">
        <w:rPr>
          <w:rFonts w:ascii="Arial" w:hAnsi="Arial" w:cs="Arial"/>
          <w:sz w:val="22"/>
          <w:szCs w:val="22"/>
        </w:rPr>
        <w:t xml:space="preserve">   </w:t>
      </w:r>
      <w:r w:rsidR="009625D2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>___</w:t>
      </w:r>
      <w:r w:rsidR="00C24130">
        <w:rPr>
          <w:rFonts w:ascii="Arial" w:hAnsi="Arial" w:cs="Arial"/>
          <w:sz w:val="22"/>
          <w:szCs w:val="22"/>
        </w:rPr>
        <w:t>________________</w:t>
      </w:r>
    </w:p>
    <w:p w:rsidR="00385C60" w:rsidRDefault="004E626B" w:rsidP="00FA25F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by (Compliance Team</w:t>
      </w:r>
      <w:r w:rsidR="00954B82">
        <w:rPr>
          <w:rFonts w:ascii="Arial" w:hAnsi="Arial" w:cs="Arial"/>
          <w:sz w:val="22"/>
          <w:szCs w:val="22"/>
        </w:rPr>
        <w:t>)</w:t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</w:r>
      <w:r w:rsidR="00954B82">
        <w:rPr>
          <w:rFonts w:ascii="Arial" w:hAnsi="Arial" w:cs="Arial"/>
          <w:sz w:val="22"/>
          <w:szCs w:val="22"/>
        </w:rPr>
        <w:tab/>
      </w:r>
      <w:r w:rsidR="009625D2">
        <w:rPr>
          <w:rFonts w:ascii="Arial" w:hAnsi="Arial" w:cs="Arial"/>
          <w:sz w:val="22"/>
          <w:szCs w:val="22"/>
        </w:rPr>
        <w:t xml:space="preserve">   </w:t>
      </w:r>
      <w:r w:rsidR="00663CFC">
        <w:rPr>
          <w:rFonts w:ascii="Arial" w:hAnsi="Arial" w:cs="Arial"/>
          <w:sz w:val="22"/>
          <w:szCs w:val="22"/>
        </w:rPr>
        <w:t xml:space="preserve">        </w:t>
      </w:r>
      <w:r w:rsidR="00902818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ab/>
        <w:t xml:space="preserve"> </w:t>
      </w:r>
      <w:r w:rsidR="00C63886">
        <w:rPr>
          <w:rFonts w:ascii="Arial" w:hAnsi="Arial" w:cs="Arial"/>
          <w:sz w:val="22"/>
          <w:szCs w:val="22"/>
        </w:rPr>
        <w:t xml:space="preserve">           </w:t>
      </w:r>
      <w:r w:rsidR="00610A7B">
        <w:rPr>
          <w:rFonts w:ascii="Arial" w:hAnsi="Arial" w:cs="Arial"/>
          <w:sz w:val="22"/>
          <w:szCs w:val="22"/>
        </w:rPr>
        <w:t xml:space="preserve">          </w:t>
      </w:r>
      <w:r w:rsidR="009625D2">
        <w:rPr>
          <w:rFonts w:ascii="Arial" w:hAnsi="Arial" w:cs="Arial"/>
          <w:sz w:val="22"/>
          <w:szCs w:val="22"/>
        </w:rPr>
        <w:t xml:space="preserve">  </w:t>
      </w:r>
      <w:r w:rsidR="00C63886">
        <w:rPr>
          <w:rFonts w:ascii="Arial" w:hAnsi="Arial" w:cs="Arial"/>
          <w:sz w:val="22"/>
          <w:szCs w:val="22"/>
        </w:rPr>
        <w:t xml:space="preserve"> </w:t>
      </w:r>
      <w:r w:rsidR="00954B82">
        <w:rPr>
          <w:rFonts w:ascii="Arial" w:hAnsi="Arial" w:cs="Arial"/>
          <w:sz w:val="22"/>
          <w:szCs w:val="22"/>
        </w:rPr>
        <w:t>Approved by (</w:t>
      </w:r>
      <w:r w:rsidR="00902818">
        <w:rPr>
          <w:rFonts w:ascii="Arial" w:hAnsi="Arial" w:cs="Arial"/>
          <w:sz w:val="22"/>
          <w:szCs w:val="22"/>
        </w:rPr>
        <w:t>GM/CEO</w:t>
      </w:r>
      <w:r w:rsidR="00954B82">
        <w:rPr>
          <w:rFonts w:ascii="Arial" w:hAnsi="Arial" w:cs="Arial"/>
          <w:sz w:val="22"/>
          <w:szCs w:val="22"/>
        </w:rPr>
        <w:t>)</w:t>
      </w:r>
    </w:p>
    <w:sectPr w:rsidR="00385C60" w:rsidSect="00CD321F">
      <w:headerReference w:type="default" r:id="rId6"/>
      <w:footerReference w:type="default" r:id="rId7"/>
      <w:type w:val="continuous"/>
      <w:pgSz w:w="16839" w:h="11907" w:orient="landscape" w:code="9"/>
      <w:pgMar w:top="1080" w:right="1440" w:bottom="1080" w:left="1440" w:header="360" w:footer="525" w:gutter="0"/>
      <w:cols w:space="720"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866" w:rsidRDefault="00392866">
      <w:r>
        <w:separator/>
      </w:r>
    </w:p>
  </w:endnote>
  <w:endnote w:type="continuationSeparator" w:id="1">
    <w:p w:rsidR="00392866" w:rsidRDefault="00392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9238322"/>
      <w:docPartObj>
        <w:docPartGallery w:val="Page Numbers (Top of Page)"/>
        <w:docPartUnique/>
      </w:docPartObj>
    </w:sdtPr>
    <w:sdtContent>
      <w:p w:rsidR="00002BA6" w:rsidRDefault="0043421E" w:rsidP="000E3620">
        <w:pPr>
          <w:pStyle w:val="Footer"/>
          <w:pBdr>
            <w:top w:val="single" w:sz="4" w:space="1" w:color="auto"/>
          </w:pBdr>
          <w:jc w:val="right"/>
        </w:pPr>
        <w:r>
          <w:t xml:space="preserve">IMS means </w:t>
        </w:r>
        <w:r w:rsidR="001664EB">
          <w:t>I</w:t>
        </w:r>
        <w:r>
          <w:t>nte</w:t>
        </w:r>
        <w:r w:rsidR="001664EB">
          <w:t>grated M</w:t>
        </w:r>
        <w:r>
          <w:t xml:space="preserve">anagement </w:t>
        </w:r>
        <w:r w:rsidR="001664EB">
          <w:t>System (</w:t>
        </w:r>
        <w:r>
          <w:t>QMS 9001, EMS 14001, OHSMS 45001 &amp; PS 3733</w:t>
        </w:r>
        <w:r w:rsidR="001664EB">
          <w:t>)</w:t>
        </w:r>
        <w:r>
          <w:t xml:space="preserve">                                                                                          </w:t>
        </w:r>
        <w:r w:rsidR="00002BA6">
          <w:t xml:space="preserve">Page </w:t>
        </w:r>
        <w:r w:rsidR="003308C8">
          <w:rPr>
            <w:b/>
            <w:bCs/>
            <w:sz w:val="24"/>
            <w:szCs w:val="24"/>
          </w:rPr>
          <w:fldChar w:fldCharType="begin"/>
        </w:r>
        <w:r w:rsidR="00002BA6">
          <w:rPr>
            <w:b/>
            <w:bCs/>
          </w:rPr>
          <w:instrText xml:space="preserve"> PAGE </w:instrText>
        </w:r>
        <w:r w:rsidR="003308C8">
          <w:rPr>
            <w:b/>
            <w:bCs/>
            <w:sz w:val="24"/>
            <w:szCs w:val="24"/>
          </w:rPr>
          <w:fldChar w:fldCharType="separate"/>
        </w:r>
        <w:r w:rsidR="00902818">
          <w:rPr>
            <w:b/>
            <w:bCs/>
            <w:noProof/>
          </w:rPr>
          <w:t>1</w:t>
        </w:r>
        <w:r w:rsidR="003308C8">
          <w:rPr>
            <w:b/>
            <w:bCs/>
            <w:sz w:val="24"/>
            <w:szCs w:val="24"/>
          </w:rPr>
          <w:fldChar w:fldCharType="end"/>
        </w:r>
        <w:r w:rsidR="00002BA6">
          <w:t xml:space="preserve"> of </w:t>
        </w:r>
        <w:r w:rsidR="003308C8">
          <w:rPr>
            <w:b/>
            <w:bCs/>
            <w:sz w:val="24"/>
            <w:szCs w:val="24"/>
          </w:rPr>
          <w:fldChar w:fldCharType="begin"/>
        </w:r>
        <w:r w:rsidR="00002BA6">
          <w:rPr>
            <w:b/>
            <w:bCs/>
          </w:rPr>
          <w:instrText xml:space="preserve"> NUMPAGES  </w:instrText>
        </w:r>
        <w:r w:rsidR="003308C8">
          <w:rPr>
            <w:b/>
            <w:bCs/>
            <w:sz w:val="24"/>
            <w:szCs w:val="24"/>
          </w:rPr>
          <w:fldChar w:fldCharType="separate"/>
        </w:r>
        <w:r w:rsidR="00902818">
          <w:rPr>
            <w:b/>
            <w:bCs/>
            <w:noProof/>
          </w:rPr>
          <w:t>1</w:t>
        </w:r>
        <w:r w:rsidR="003308C8"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866" w:rsidRDefault="00392866">
      <w:r>
        <w:separator/>
      </w:r>
    </w:p>
  </w:footnote>
  <w:footnote w:type="continuationSeparator" w:id="1">
    <w:p w:rsidR="00392866" w:rsidRDefault="003928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130" w:type="dxa"/>
      <w:tblInd w:w="108" w:type="dxa"/>
      <w:tblLook w:val="04A0"/>
    </w:tblPr>
    <w:tblGrid>
      <w:gridCol w:w="4680"/>
      <w:gridCol w:w="9000"/>
      <w:gridCol w:w="450"/>
    </w:tblGrid>
    <w:tr w:rsidR="00002BA6" w:rsidRPr="000E3620" w:rsidTr="000B04CF">
      <w:trPr>
        <w:gridAfter w:val="1"/>
        <w:wAfter w:w="450" w:type="dxa"/>
        <w:trHeight w:val="842"/>
      </w:trPr>
      <w:tc>
        <w:tcPr>
          <w:tcW w:w="4680" w:type="dxa"/>
          <w:shd w:val="clear" w:color="auto" w:fill="auto"/>
          <w:vAlign w:val="center"/>
        </w:tcPr>
        <w:p w:rsidR="00002BA6" w:rsidRPr="000E3620" w:rsidRDefault="00E43B05" w:rsidP="000E3620">
          <w:pPr>
            <w:suppressAutoHyphens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pacing w:val="0"/>
              <w:sz w:val="22"/>
              <w:szCs w:val="22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0" w:type="dxa"/>
          <w:shd w:val="clear" w:color="auto" w:fill="auto"/>
          <w:vAlign w:val="center"/>
        </w:tcPr>
        <w:p w:rsidR="00002BA6" w:rsidRPr="000E3620" w:rsidRDefault="00002BA6" w:rsidP="000E3620">
          <w:pPr>
            <w:suppressAutoHyphens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 w:rsidRPr="000E3620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DOC #: BRCC/MGT/ FRM-</w:t>
          </w: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010</w:t>
          </w:r>
        </w:p>
        <w:p w:rsidR="00002BA6" w:rsidRPr="000E3620" w:rsidRDefault="00C63886" w:rsidP="000E3620">
          <w:pPr>
            <w:suppressAutoHyphens/>
            <w:jc w:val="right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STATUS: 04</w:t>
          </w:r>
        </w:p>
        <w:p w:rsidR="00002BA6" w:rsidRPr="000E3620" w:rsidRDefault="00C63886" w:rsidP="000E3620">
          <w:pPr>
            <w:suppressAutoHyphens/>
            <w:jc w:val="right"/>
            <w:rPr>
              <w:rFonts w:ascii="Calibri" w:eastAsia="Calibri" w:hAnsi="Calibri"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>ISSUE DATE:  MAR</w:t>
          </w:r>
          <w:r w:rsidR="004E626B"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  <w:t xml:space="preserve"> 02, 2020</w:t>
          </w:r>
        </w:p>
      </w:tc>
    </w:tr>
    <w:tr w:rsidR="00002BA6" w:rsidRPr="000E3620" w:rsidTr="000B04CF">
      <w:trPr>
        <w:trHeight w:val="305"/>
      </w:trPr>
      <w:tc>
        <w:tcPr>
          <w:tcW w:w="14130" w:type="dxa"/>
          <w:gridSpan w:val="3"/>
          <w:tcBorders>
            <w:bottom w:val="single" w:sz="4" w:space="0" w:color="auto"/>
          </w:tcBorders>
          <w:shd w:val="clear" w:color="auto" w:fill="auto"/>
        </w:tcPr>
        <w:p w:rsidR="00002BA6" w:rsidRPr="000E3620" w:rsidRDefault="00C63886" w:rsidP="002B7101">
          <w:pPr>
            <w:suppressAutoHyphens/>
            <w:jc w:val="center"/>
            <w:rPr>
              <w:rFonts w:ascii="Calibri" w:eastAsia="Calibri" w:hAnsi="Calibri"/>
              <w:b/>
              <w:bCs/>
              <w:spacing w:val="0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IMS</w:t>
          </w:r>
          <w:r w:rsidR="00002BA6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 xml:space="preserve"> TEAM MEMBER’S </w:t>
          </w:r>
          <w:r w:rsidR="00002BA6" w:rsidRPr="000E3620">
            <w:rPr>
              <w:rFonts w:ascii="Calibri" w:eastAsia="Calibri" w:hAnsi="Calibri"/>
              <w:b/>
              <w:bCs/>
              <w:color w:val="2F5496"/>
              <w:spacing w:val="0"/>
              <w:sz w:val="36"/>
              <w:szCs w:val="36"/>
              <w:lang w:val="en-GB" w:eastAsia="ar-SA"/>
            </w:rPr>
            <w:t>LIST</w:t>
          </w:r>
        </w:p>
      </w:tc>
    </w:tr>
  </w:tbl>
  <w:p w:rsidR="00002BA6" w:rsidRPr="000E3620" w:rsidRDefault="00002BA6" w:rsidP="000E36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82"/>
  <w:drawingGridVerticalSpacing w:val="187"/>
  <w:displayHorizont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adjustLineHeightInTable/>
  </w:compat>
  <w:rsids>
    <w:rsidRoot w:val="009378CE"/>
    <w:rsid w:val="00002BA6"/>
    <w:rsid w:val="000145A5"/>
    <w:rsid w:val="00026FFE"/>
    <w:rsid w:val="00032B69"/>
    <w:rsid w:val="00043514"/>
    <w:rsid w:val="000438E2"/>
    <w:rsid w:val="00076ED5"/>
    <w:rsid w:val="0009557F"/>
    <w:rsid w:val="000A2032"/>
    <w:rsid w:val="000B04CF"/>
    <w:rsid w:val="000D55B7"/>
    <w:rsid w:val="000E3620"/>
    <w:rsid w:val="00106B0C"/>
    <w:rsid w:val="001317CE"/>
    <w:rsid w:val="001664EB"/>
    <w:rsid w:val="00167A27"/>
    <w:rsid w:val="001B64F6"/>
    <w:rsid w:val="002138F0"/>
    <w:rsid w:val="002160A4"/>
    <w:rsid w:val="00217221"/>
    <w:rsid w:val="002405C5"/>
    <w:rsid w:val="00245435"/>
    <w:rsid w:val="00245A0C"/>
    <w:rsid w:val="00254C36"/>
    <w:rsid w:val="0027631F"/>
    <w:rsid w:val="0029151B"/>
    <w:rsid w:val="002A06A8"/>
    <w:rsid w:val="002A5115"/>
    <w:rsid w:val="002B471A"/>
    <w:rsid w:val="002B7101"/>
    <w:rsid w:val="002F1FBF"/>
    <w:rsid w:val="003308C8"/>
    <w:rsid w:val="00337F88"/>
    <w:rsid w:val="00343BB0"/>
    <w:rsid w:val="003660B7"/>
    <w:rsid w:val="00385C60"/>
    <w:rsid w:val="00387AD7"/>
    <w:rsid w:val="00392866"/>
    <w:rsid w:val="003B58B4"/>
    <w:rsid w:val="00411087"/>
    <w:rsid w:val="00413300"/>
    <w:rsid w:val="00417272"/>
    <w:rsid w:val="0042009D"/>
    <w:rsid w:val="00423F14"/>
    <w:rsid w:val="0043421E"/>
    <w:rsid w:val="00446D97"/>
    <w:rsid w:val="00456620"/>
    <w:rsid w:val="00461DB3"/>
    <w:rsid w:val="00495E0E"/>
    <w:rsid w:val="004D1E01"/>
    <w:rsid w:val="004D66CD"/>
    <w:rsid w:val="004E626B"/>
    <w:rsid w:val="004F1526"/>
    <w:rsid w:val="005052C5"/>
    <w:rsid w:val="00507FB2"/>
    <w:rsid w:val="005225A2"/>
    <w:rsid w:val="00531002"/>
    <w:rsid w:val="00563FB0"/>
    <w:rsid w:val="0057154D"/>
    <w:rsid w:val="005745BA"/>
    <w:rsid w:val="005A06A4"/>
    <w:rsid w:val="005C3A32"/>
    <w:rsid w:val="005C5659"/>
    <w:rsid w:val="005E0BF6"/>
    <w:rsid w:val="005E2E84"/>
    <w:rsid w:val="005E401D"/>
    <w:rsid w:val="005E4EFD"/>
    <w:rsid w:val="005F74AC"/>
    <w:rsid w:val="00610A7B"/>
    <w:rsid w:val="00663CFC"/>
    <w:rsid w:val="006814D5"/>
    <w:rsid w:val="00685803"/>
    <w:rsid w:val="00692553"/>
    <w:rsid w:val="006A248A"/>
    <w:rsid w:val="006A5CC5"/>
    <w:rsid w:val="006C3237"/>
    <w:rsid w:val="006D2606"/>
    <w:rsid w:val="006E092E"/>
    <w:rsid w:val="006E6316"/>
    <w:rsid w:val="006F101B"/>
    <w:rsid w:val="006F2105"/>
    <w:rsid w:val="00702CB8"/>
    <w:rsid w:val="0071324F"/>
    <w:rsid w:val="0071793C"/>
    <w:rsid w:val="00727FF0"/>
    <w:rsid w:val="00733A70"/>
    <w:rsid w:val="00743EF2"/>
    <w:rsid w:val="007554A1"/>
    <w:rsid w:val="00781669"/>
    <w:rsid w:val="00783ED3"/>
    <w:rsid w:val="007B5BA6"/>
    <w:rsid w:val="007C174F"/>
    <w:rsid w:val="007D3D6E"/>
    <w:rsid w:val="00820B7D"/>
    <w:rsid w:val="008423FC"/>
    <w:rsid w:val="0085097E"/>
    <w:rsid w:val="0085168B"/>
    <w:rsid w:val="008674AF"/>
    <w:rsid w:val="008D1EDF"/>
    <w:rsid w:val="008F49C0"/>
    <w:rsid w:val="008F58E2"/>
    <w:rsid w:val="00902818"/>
    <w:rsid w:val="009314A5"/>
    <w:rsid w:val="009378CE"/>
    <w:rsid w:val="00954B82"/>
    <w:rsid w:val="009625D2"/>
    <w:rsid w:val="00962C78"/>
    <w:rsid w:val="00987202"/>
    <w:rsid w:val="009925FA"/>
    <w:rsid w:val="00A26632"/>
    <w:rsid w:val="00A26888"/>
    <w:rsid w:val="00A44581"/>
    <w:rsid w:val="00A57491"/>
    <w:rsid w:val="00A6069C"/>
    <w:rsid w:val="00A701A4"/>
    <w:rsid w:val="00A91F90"/>
    <w:rsid w:val="00AE3851"/>
    <w:rsid w:val="00B1151B"/>
    <w:rsid w:val="00B83D87"/>
    <w:rsid w:val="00B84015"/>
    <w:rsid w:val="00BA1452"/>
    <w:rsid w:val="00BA61F2"/>
    <w:rsid w:val="00BB5323"/>
    <w:rsid w:val="00BC06E7"/>
    <w:rsid w:val="00BC11D4"/>
    <w:rsid w:val="00BE2522"/>
    <w:rsid w:val="00C0702D"/>
    <w:rsid w:val="00C166AB"/>
    <w:rsid w:val="00C17067"/>
    <w:rsid w:val="00C24130"/>
    <w:rsid w:val="00C26DC6"/>
    <w:rsid w:val="00C54C31"/>
    <w:rsid w:val="00C63886"/>
    <w:rsid w:val="00C96DEA"/>
    <w:rsid w:val="00CA5A71"/>
    <w:rsid w:val="00CB0ECB"/>
    <w:rsid w:val="00CB3760"/>
    <w:rsid w:val="00CD321F"/>
    <w:rsid w:val="00CD4BE7"/>
    <w:rsid w:val="00CE0151"/>
    <w:rsid w:val="00CE6342"/>
    <w:rsid w:val="00CF7FC6"/>
    <w:rsid w:val="00D23C62"/>
    <w:rsid w:val="00D255B8"/>
    <w:rsid w:val="00D33424"/>
    <w:rsid w:val="00D35785"/>
    <w:rsid w:val="00D621F4"/>
    <w:rsid w:val="00DA0D9D"/>
    <w:rsid w:val="00DC3BB5"/>
    <w:rsid w:val="00DD5736"/>
    <w:rsid w:val="00E13E3C"/>
    <w:rsid w:val="00E24546"/>
    <w:rsid w:val="00E43B05"/>
    <w:rsid w:val="00E43BAB"/>
    <w:rsid w:val="00E4591C"/>
    <w:rsid w:val="00E60E43"/>
    <w:rsid w:val="00E71DBA"/>
    <w:rsid w:val="00E83212"/>
    <w:rsid w:val="00EA2581"/>
    <w:rsid w:val="00EA7E7F"/>
    <w:rsid w:val="00ED556A"/>
    <w:rsid w:val="00F603AC"/>
    <w:rsid w:val="00F772C2"/>
    <w:rsid w:val="00FA25F5"/>
    <w:rsid w:val="00FE5A25"/>
    <w:rsid w:val="00FF24B1"/>
    <w:rsid w:val="00FF3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paragraph" w:styleId="Header">
    <w:name w:val="header"/>
    <w:basedOn w:val="Normal"/>
    <w:link w:val="HeaderChar"/>
    <w:rsid w:val="00B83D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Footer">
    <w:name w:val="footer"/>
    <w:basedOn w:val="Normal"/>
    <w:link w:val="FooterChar"/>
    <w:uiPriority w:val="99"/>
    <w:rsid w:val="00B83D8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83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B1151B"/>
    <w:rPr>
      <w:rFonts w:ascii="Tahoma" w:hAnsi="Tahoma"/>
      <w:spacing w:val="4"/>
      <w:sz w:val="16"/>
      <w:szCs w:val="18"/>
    </w:rPr>
  </w:style>
  <w:style w:type="paragraph" w:styleId="NoSpacing">
    <w:name w:val="No Spacing"/>
    <w:uiPriority w:val="1"/>
    <w:qFormat/>
    <w:rsid w:val="00563FB0"/>
    <w:rPr>
      <w:rFonts w:ascii="Calibri" w:eastAsia="Calibri" w:hAnsi="Calibri"/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0D55B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0D55B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0E3620"/>
    <w:rPr>
      <w:rFonts w:ascii="Tahoma" w:hAnsi="Tahoma"/>
      <w:spacing w:val="4"/>
      <w:sz w:val="1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noman\LOCALS~1\Temp\TCD2C96.tmp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Colors</dc:creator>
  <cp:lastModifiedBy>Ali RAZA</cp:lastModifiedBy>
  <cp:revision>9</cp:revision>
  <cp:lastPrinted>2019-03-07T09:37:00Z</cp:lastPrinted>
  <dcterms:created xsi:type="dcterms:W3CDTF">2020-07-22T10:39:00Z</dcterms:created>
  <dcterms:modified xsi:type="dcterms:W3CDTF">2021-12-20T07:40:00Z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