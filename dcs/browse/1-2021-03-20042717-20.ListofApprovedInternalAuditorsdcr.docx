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81" w:rsidRDefault="0007172C" w:rsidP="003F5B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Last Updated On (</w:t>
      </w:r>
      <w:r w:rsidR="003F5B10"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>)</w:t>
      </w:r>
      <w:r w:rsidR="003F5B10">
        <w:rPr>
          <w:rFonts w:ascii="Arial" w:hAnsi="Arial" w:cs="Arial"/>
          <w:sz w:val="22"/>
          <w:szCs w:val="22"/>
        </w:rPr>
        <w:t xml:space="preserve">: </w:t>
      </w:r>
      <w:r w:rsidR="003F5B10" w:rsidRPr="00685FA8">
        <w:rPr>
          <w:rFonts w:ascii="Arial" w:hAnsi="Arial" w:cs="Arial"/>
          <w:sz w:val="22"/>
          <w:szCs w:val="22"/>
          <w:u w:val="single"/>
        </w:rPr>
        <w:t>____</w:t>
      </w:r>
      <w:bookmarkStart w:id="0" w:name="_GoBack"/>
      <w:bookmarkEnd w:id="0"/>
      <w:r>
        <w:rPr>
          <w:rFonts w:ascii="Arial" w:hAnsi="Arial" w:cs="Arial"/>
          <w:sz w:val="22"/>
          <w:szCs w:val="22"/>
          <w:u w:val="single"/>
        </w:rPr>
        <w:t>_________</w:t>
      </w:r>
      <w:r w:rsidR="002C4F21">
        <w:rPr>
          <w:rFonts w:ascii="Arial" w:hAnsi="Arial" w:cs="Arial"/>
          <w:sz w:val="22"/>
          <w:szCs w:val="22"/>
          <w:u w:val="single"/>
        </w:rPr>
        <w:t xml:space="preserve">                </w:t>
      </w:r>
      <w:r w:rsidR="002C4F21" w:rsidRPr="002C4F21">
        <w:rPr>
          <w:rFonts w:ascii="Arial" w:hAnsi="Arial" w:cs="Arial"/>
          <w:sz w:val="22"/>
          <w:szCs w:val="22"/>
        </w:rPr>
        <w:t xml:space="preserve"> </w:t>
      </w:r>
      <w:r w:rsidR="00750F66"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  <w:r w:rsidR="002C4F21" w:rsidRPr="002C4F21">
        <w:rPr>
          <w:rFonts w:ascii="Arial" w:hAnsi="Arial" w:cs="Arial"/>
          <w:sz w:val="22"/>
          <w:szCs w:val="22"/>
        </w:rPr>
        <w:t>Location</w:t>
      </w:r>
      <w:r w:rsidR="002C4F21">
        <w:rPr>
          <w:rFonts w:ascii="Arial" w:hAnsi="Arial" w:cs="Arial"/>
          <w:sz w:val="22"/>
          <w:szCs w:val="22"/>
        </w:rPr>
        <w:t>: ___________________</w:t>
      </w:r>
    </w:p>
    <w:p w:rsidR="008423FC" w:rsidRDefault="008423FC" w:rsidP="00BB5323">
      <w:pPr>
        <w:rPr>
          <w:rFonts w:ascii="Arial" w:hAnsi="Arial" w:cs="Arial"/>
          <w:sz w:val="22"/>
          <w:szCs w:val="22"/>
        </w:rPr>
      </w:pPr>
    </w:p>
    <w:tbl>
      <w:tblPr>
        <w:tblW w:w="14661" w:type="dxa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4"/>
        <w:gridCol w:w="3517"/>
        <w:gridCol w:w="2891"/>
        <w:gridCol w:w="2596"/>
        <w:gridCol w:w="2596"/>
        <w:gridCol w:w="2307"/>
      </w:tblGrid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C5E0B3" w:themeFill="accent6" w:themeFillTint="66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#</w:t>
            </w:r>
          </w:p>
        </w:tc>
        <w:tc>
          <w:tcPr>
            <w:tcW w:w="3517" w:type="dxa"/>
            <w:shd w:val="clear" w:color="auto" w:fill="C5E0B3" w:themeFill="accent6" w:themeFillTint="66"/>
            <w:vAlign w:val="center"/>
          </w:tcPr>
          <w:p w:rsidR="00E52EBE" w:rsidRPr="008674AF" w:rsidRDefault="00E52EBE" w:rsidP="000717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891" w:type="dxa"/>
            <w:shd w:val="clear" w:color="auto" w:fill="C5E0B3" w:themeFill="accent6" w:themeFillTint="66"/>
            <w:vAlign w:val="center"/>
          </w:tcPr>
          <w:p w:rsidR="00E52EBE" w:rsidRPr="008674AF" w:rsidRDefault="00E52EBE" w:rsidP="000717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596" w:type="dxa"/>
            <w:shd w:val="clear" w:color="auto" w:fill="C5E0B3" w:themeFill="accent6" w:themeFillTint="66"/>
            <w:vAlign w:val="center"/>
          </w:tcPr>
          <w:p w:rsidR="00E52EBE" w:rsidRPr="008674AF" w:rsidRDefault="00E52EBE" w:rsidP="000717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Responsibility</w:t>
            </w:r>
          </w:p>
        </w:tc>
        <w:tc>
          <w:tcPr>
            <w:tcW w:w="2596" w:type="dxa"/>
            <w:shd w:val="clear" w:color="auto" w:fill="C5E0B3" w:themeFill="accent6" w:themeFillTint="66"/>
            <w:vAlign w:val="center"/>
          </w:tcPr>
          <w:p w:rsidR="00E52EBE" w:rsidRPr="008674AF" w:rsidRDefault="00E52EBE" w:rsidP="000717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2307" w:type="dxa"/>
            <w:shd w:val="clear" w:color="auto" w:fill="C5E0B3" w:themeFill="accent6" w:themeFillTint="66"/>
            <w:vAlign w:val="center"/>
          </w:tcPr>
          <w:p w:rsidR="00E52EBE" w:rsidRDefault="00E52EBE" w:rsidP="000717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E52EBE" w:rsidRPr="008674AF" w:rsidTr="00DE4BE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DE4B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DE4B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vAlign w:val="center"/>
          </w:tcPr>
          <w:p w:rsidR="00E52EBE" w:rsidRDefault="00E52EBE" w:rsidP="00DE4B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DE4B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  <w:vAlign w:val="center"/>
          </w:tcPr>
          <w:p w:rsidR="00E52EBE" w:rsidRDefault="00E52EBE" w:rsidP="00DE4B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231844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640B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685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685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2318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  <w:vAlign w:val="center"/>
          </w:tcPr>
          <w:p w:rsidR="00E52EBE" w:rsidRDefault="00E52EBE" w:rsidP="002318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C738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Pr="008674AF" w:rsidRDefault="00E52EBE" w:rsidP="00C738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Pr="008674AF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EBE" w:rsidRPr="008674AF" w:rsidTr="00E52EBE">
        <w:trPr>
          <w:trHeight w:val="571"/>
        </w:trPr>
        <w:tc>
          <w:tcPr>
            <w:tcW w:w="754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7" w:type="dxa"/>
          </w:tcPr>
          <w:p w:rsidR="00E52EBE" w:rsidRDefault="00E52EBE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3680" w:type="dxa"/>
        <w:tblInd w:w="-252" w:type="dxa"/>
        <w:tblLook w:val="04A0"/>
      </w:tblPr>
      <w:tblGrid>
        <w:gridCol w:w="4590"/>
        <w:gridCol w:w="2700"/>
        <w:gridCol w:w="1224"/>
        <w:gridCol w:w="3150"/>
        <w:gridCol w:w="2016"/>
      </w:tblGrid>
      <w:tr w:rsidR="00043254" w:rsidRPr="00043254" w:rsidTr="00FC0C48">
        <w:trPr>
          <w:trHeight w:val="32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043254" w:rsidRPr="00043254" w:rsidRDefault="00CE3F47" w:rsidP="00043254">
            <w:pPr>
              <w:ind w:left="-108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 xml:space="preserve">Prepared by </w:t>
            </w:r>
            <w:r w:rsidR="009D47B4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 xml:space="preserve"> </w:t>
            </w:r>
            <w:r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(Lead Auditor</w:t>
            </w:r>
            <w:r w:rsidR="00FC0C48"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/Compliance Team</w:t>
            </w:r>
            <w:r w:rsidR="00043254"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):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 w:rsidR="00043254" w:rsidRPr="00043254" w:rsidRDefault="00043254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43254" w:rsidRPr="00043254" w:rsidRDefault="00043254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43254" w:rsidRPr="00043254" w:rsidRDefault="002C4F21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Approved by (</w:t>
            </w:r>
            <w:r w:rsidR="00043254"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GM</w:t>
            </w:r>
            <w:r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/MD/CEO</w:t>
            </w:r>
            <w:r w:rsidR="00043254" w:rsidRPr="00FC0C48">
              <w:rPr>
                <w:rFonts w:ascii="Calibri" w:hAnsi="Calibri" w:cs="Calibri"/>
                <w:color w:val="000000"/>
                <w:spacing w:val="0"/>
                <w:sz w:val="22"/>
                <w:szCs w:val="24"/>
              </w:rPr>
              <w:t>):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043254" w:rsidRPr="00043254" w:rsidRDefault="00043254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</w:p>
        </w:tc>
      </w:tr>
    </w:tbl>
    <w:p w:rsidR="008D1EDF" w:rsidRPr="00A44581" w:rsidRDefault="008D1EDF" w:rsidP="005C2166">
      <w:pPr>
        <w:rPr>
          <w:rFonts w:ascii="Arial" w:hAnsi="Arial" w:cs="Arial"/>
          <w:sz w:val="22"/>
          <w:szCs w:val="22"/>
        </w:rPr>
      </w:pPr>
    </w:p>
    <w:sectPr w:rsidR="008D1EDF" w:rsidRPr="00A44581" w:rsidSect="00D95A12">
      <w:headerReference w:type="default" r:id="rId6"/>
      <w:footerReference w:type="default" r:id="rId7"/>
      <w:type w:val="continuous"/>
      <w:pgSz w:w="16839" w:h="11907" w:orient="landscape" w:code="9"/>
      <w:pgMar w:top="1080" w:right="1440" w:bottom="810" w:left="1440" w:header="576" w:footer="518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59A" w:rsidRDefault="007B059A">
      <w:r>
        <w:separator/>
      </w:r>
    </w:p>
  </w:endnote>
  <w:endnote w:type="continuationSeparator" w:id="1">
    <w:p w:rsidR="007B059A" w:rsidRDefault="007B0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254" w:rsidRPr="00BD6C3E" w:rsidRDefault="00043254" w:rsidP="00043254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5E1BB8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5E1BB8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231844">
      <w:rPr>
        <w:rFonts w:asciiTheme="minorHAnsi" w:hAnsiTheme="minorHAnsi" w:cstheme="minorHAnsi"/>
        <w:b/>
        <w:bCs/>
        <w:noProof/>
        <w:sz w:val="24"/>
      </w:rPr>
      <w:t>1</w:t>
    </w:r>
    <w:r w:rsidR="005E1BB8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5E1BB8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5E1BB8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231844">
      <w:rPr>
        <w:rFonts w:asciiTheme="minorHAnsi" w:hAnsiTheme="minorHAnsi" w:cstheme="minorHAnsi"/>
        <w:b/>
        <w:bCs/>
        <w:noProof/>
        <w:sz w:val="24"/>
      </w:rPr>
      <w:t>1</w:t>
    </w:r>
    <w:r w:rsidR="005E1BB8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59A" w:rsidRDefault="007B059A">
      <w:r>
        <w:separator/>
      </w:r>
    </w:p>
  </w:footnote>
  <w:footnote w:type="continuationSeparator" w:id="1">
    <w:p w:rsidR="007B059A" w:rsidRDefault="007B0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040" w:type="dxa"/>
      <w:tblInd w:w="108" w:type="dxa"/>
      <w:tblLook w:val="04A0"/>
    </w:tblPr>
    <w:tblGrid>
      <w:gridCol w:w="6755"/>
      <w:gridCol w:w="7285"/>
    </w:tblGrid>
    <w:tr w:rsidR="00043254" w:rsidRPr="00043254" w:rsidTr="00B20A05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043254" w:rsidRPr="00043254" w:rsidRDefault="0007172C" w:rsidP="00043254">
          <w:pPr>
            <w:suppressAutoHyphens/>
            <w:ind w:left="-108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 w:rsidRPr="0007172C">
            <w:rPr>
              <w:rFonts w:ascii="Calibri" w:eastAsia="Calibri" w:hAnsi="Calibri"/>
              <w:noProof/>
              <w:spacing w:val="0"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5" w:type="dxa"/>
          <w:shd w:val="clear" w:color="auto" w:fill="auto"/>
          <w:vAlign w:val="center"/>
        </w:tcPr>
        <w:p w:rsidR="00043254" w:rsidRPr="00043254" w:rsidRDefault="00043254" w:rsidP="00043254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 w:rsidRPr="00043254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DOC #: BRCC/MGT/FRM-020</w:t>
          </w:r>
        </w:p>
        <w:p w:rsidR="00043254" w:rsidRPr="00043254" w:rsidRDefault="004A4716" w:rsidP="00043254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STATUS: 04</w:t>
          </w:r>
        </w:p>
        <w:p w:rsidR="00043254" w:rsidRPr="00043254" w:rsidRDefault="004A4716" w:rsidP="00043254">
          <w:pPr>
            <w:suppressAutoHyphens/>
            <w:ind w:right="-108"/>
            <w:jc w:val="right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DATE: MAR 02, 2021</w:t>
          </w:r>
        </w:p>
      </w:tc>
    </w:tr>
    <w:tr w:rsidR="00043254" w:rsidRPr="00043254" w:rsidTr="00B20A05">
      <w:trPr>
        <w:trHeight w:val="305"/>
      </w:trPr>
      <w:tc>
        <w:tcPr>
          <w:tcW w:w="1404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43254" w:rsidRPr="00043254" w:rsidRDefault="00043254" w:rsidP="00043254">
          <w:pPr>
            <w:suppressAutoHyphens/>
            <w:jc w:val="center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 xml:space="preserve">APPROVED INTERNAL AUDITORS </w:t>
          </w:r>
          <w:r w:rsidRPr="00043254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LIST</w:t>
          </w:r>
        </w:p>
      </w:tc>
    </w:tr>
  </w:tbl>
  <w:p w:rsidR="00043254" w:rsidRPr="00043254" w:rsidRDefault="00043254" w:rsidP="000432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djustLineHeightInTable/>
  </w:compat>
  <w:rsids>
    <w:rsidRoot w:val="009378CE"/>
    <w:rsid w:val="000145A5"/>
    <w:rsid w:val="00026FFE"/>
    <w:rsid w:val="00043254"/>
    <w:rsid w:val="00043514"/>
    <w:rsid w:val="00053D47"/>
    <w:rsid w:val="0007172C"/>
    <w:rsid w:val="00076ED5"/>
    <w:rsid w:val="0009557F"/>
    <w:rsid w:val="000A60D3"/>
    <w:rsid w:val="00106B0C"/>
    <w:rsid w:val="00112C13"/>
    <w:rsid w:val="00126459"/>
    <w:rsid w:val="001770EC"/>
    <w:rsid w:val="001A7DEF"/>
    <w:rsid w:val="00210D80"/>
    <w:rsid w:val="002138F0"/>
    <w:rsid w:val="00217221"/>
    <w:rsid w:val="00225060"/>
    <w:rsid w:val="00231844"/>
    <w:rsid w:val="002405C5"/>
    <w:rsid w:val="00245A0C"/>
    <w:rsid w:val="00254C36"/>
    <w:rsid w:val="0027631F"/>
    <w:rsid w:val="002A06A8"/>
    <w:rsid w:val="002A5115"/>
    <w:rsid w:val="002B471A"/>
    <w:rsid w:val="002C4F21"/>
    <w:rsid w:val="003243E8"/>
    <w:rsid w:val="003660B7"/>
    <w:rsid w:val="00375B3C"/>
    <w:rsid w:val="00387AD7"/>
    <w:rsid w:val="003B58B4"/>
    <w:rsid w:val="003C6015"/>
    <w:rsid w:val="003F5B10"/>
    <w:rsid w:val="00411087"/>
    <w:rsid w:val="00413300"/>
    <w:rsid w:val="00417272"/>
    <w:rsid w:val="0042009D"/>
    <w:rsid w:val="00431C97"/>
    <w:rsid w:val="00446D97"/>
    <w:rsid w:val="00456620"/>
    <w:rsid w:val="00495E0E"/>
    <w:rsid w:val="004A4278"/>
    <w:rsid w:val="004A4716"/>
    <w:rsid w:val="004D66CD"/>
    <w:rsid w:val="005052C5"/>
    <w:rsid w:val="00507FB2"/>
    <w:rsid w:val="00531002"/>
    <w:rsid w:val="00533451"/>
    <w:rsid w:val="00563FB0"/>
    <w:rsid w:val="0057154D"/>
    <w:rsid w:val="00585DAE"/>
    <w:rsid w:val="005C2166"/>
    <w:rsid w:val="005C3A32"/>
    <w:rsid w:val="005C5659"/>
    <w:rsid w:val="005E1BB8"/>
    <w:rsid w:val="005E2E84"/>
    <w:rsid w:val="005E4EFD"/>
    <w:rsid w:val="00620945"/>
    <w:rsid w:val="00640B2A"/>
    <w:rsid w:val="006814D5"/>
    <w:rsid w:val="00685803"/>
    <w:rsid w:val="00685FA8"/>
    <w:rsid w:val="00692553"/>
    <w:rsid w:val="00693E33"/>
    <w:rsid w:val="006C7374"/>
    <w:rsid w:val="006E092E"/>
    <w:rsid w:val="006F101B"/>
    <w:rsid w:val="00727FF0"/>
    <w:rsid w:val="00750F66"/>
    <w:rsid w:val="007542EB"/>
    <w:rsid w:val="007554A1"/>
    <w:rsid w:val="00761267"/>
    <w:rsid w:val="007669C4"/>
    <w:rsid w:val="00782C9B"/>
    <w:rsid w:val="00783ED3"/>
    <w:rsid w:val="007B059A"/>
    <w:rsid w:val="007C174F"/>
    <w:rsid w:val="007D3D6E"/>
    <w:rsid w:val="0080274C"/>
    <w:rsid w:val="00836801"/>
    <w:rsid w:val="008423FC"/>
    <w:rsid w:val="0085097E"/>
    <w:rsid w:val="0085168B"/>
    <w:rsid w:val="008674AF"/>
    <w:rsid w:val="00870AD0"/>
    <w:rsid w:val="008D1EDF"/>
    <w:rsid w:val="008D2D28"/>
    <w:rsid w:val="008F49C0"/>
    <w:rsid w:val="009378CE"/>
    <w:rsid w:val="00962C78"/>
    <w:rsid w:val="00987202"/>
    <w:rsid w:val="009D47B4"/>
    <w:rsid w:val="00A26888"/>
    <w:rsid w:val="00A44581"/>
    <w:rsid w:val="00A6069C"/>
    <w:rsid w:val="00A701A4"/>
    <w:rsid w:val="00AA70AC"/>
    <w:rsid w:val="00AA7DE7"/>
    <w:rsid w:val="00AE3851"/>
    <w:rsid w:val="00B1151B"/>
    <w:rsid w:val="00B20A05"/>
    <w:rsid w:val="00B83D87"/>
    <w:rsid w:val="00B84015"/>
    <w:rsid w:val="00BA61F2"/>
    <w:rsid w:val="00BB5323"/>
    <w:rsid w:val="00BC11D4"/>
    <w:rsid w:val="00BE2522"/>
    <w:rsid w:val="00C166AB"/>
    <w:rsid w:val="00C24130"/>
    <w:rsid w:val="00C61AAF"/>
    <w:rsid w:val="00C738E2"/>
    <w:rsid w:val="00C96DEA"/>
    <w:rsid w:val="00CB0ECB"/>
    <w:rsid w:val="00CB3760"/>
    <w:rsid w:val="00CD4BE7"/>
    <w:rsid w:val="00CE0151"/>
    <w:rsid w:val="00CE3F47"/>
    <w:rsid w:val="00CE6342"/>
    <w:rsid w:val="00CF7F8E"/>
    <w:rsid w:val="00D23C62"/>
    <w:rsid w:val="00D255B8"/>
    <w:rsid w:val="00D278B3"/>
    <w:rsid w:val="00D33424"/>
    <w:rsid w:val="00D35785"/>
    <w:rsid w:val="00D621F4"/>
    <w:rsid w:val="00D95A12"/>
    <w:rsid w:val="00DB3591"/>
    <w:rsid w:val="00DD5736"/>
    <w:rsid w:val="00DE1F42"/>
    <w:rsid w:val="00DE4BEE"/>
    <w:rsid w:val="00E13E3C"/>
    <w:rsid w:val="00E25176"/>
    <w:rsid w:val="00E43BAB"/>
    <w:rsid w:val="00E4591C"/>
    <w:rsid w:val="00E52EBE"/>
    <w:rsid w:val="00E60E43"/>
    <w:rsid w:val="00E71DBA"/>
    <w:rsid w:val="00E83212"/>
    <w:rsid w:val="00EA2581"/>
    <w:rsid w:val="00EA3159"/>
    <w:rsid w:val="00ED556A"/>
    <w:rsid w:val="00EE6D2F"/>
    <w:rsid w:val="00FC0C48"/>
    <w:rsid w:val="00FF24B1"/>
    <w:rsid w:val="00FF3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uiPriority w:val="99"/>
    <w:rsid w:val="00B83D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Footer">
    <w:name w:val="footer"/>
    <w:basedOn w:val="Normal"/>
    <w:rsid w:val="00B83D8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83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B1151B"/>
    <w:rPr>
      <w:rFonts w:ascii="Tahoma" w:hAnsi="Tahoma"/>
      <w:spacing w:val="4"/>
      <w:sz w:val="16"/>
      <w:szCs w:val="18"/>
    </w:rPr>
  </w:style>
  <w:style w:type="paragraph" w:styleId="NoSpacing">
    <w:name w:val="No Spacing"/>
    <w:uiPriority w:val="1"/>
    <w:qFormat/>
    <w:rsid w:val="00563FB0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3345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E3F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noman\LOCALS~1\Temp\TCD2C96.tmp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Internal Audit</dc:subject>
  <dc:creator>Colors</dc:creator>
  <cp:lastModifiedBy>ALI</cp:lastModifiedBy>
  <cp:revision>7</cp:revision>
  <cp:lastPrinted>2018-11-10T14:29:00Z</cp:lastPrinted>
  <dcterms:created xsi:type="dcterms:W3CDTF">2018-10-13T09:28:00Z</dcterms:created>
  <dcterms:modified xsi:type="dcterms:W3CDTF">2021-03-12T11:16:00Z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