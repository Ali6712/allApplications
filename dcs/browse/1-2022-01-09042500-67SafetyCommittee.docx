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81" w:rsidRDefault="003F5B10" w:rsidP="003F5B1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D</w:t>
      </w:r>
      <w:r>
        <w:rPr>
          <w:rFonts w:ascii="Arial" w:hAnsi="Arial" w:cs="Arial"/>
          <w:sz w:val="22"/>
          <w:szCs w:val="22"/>
        </w:rPr>
        <w:t xml:space="preserve">ate: </w:t>
      </w:r>
      <w:r w:rsidRPr="00685FA8">
        <w:rPr>
          <w:rFonts w:ascii="Arial" w:hAnsi="Arial" w:cs="Arial"/>
          <w:sz w:val="22"/>
          <w:szCs w:val="22"/>
          <w:u w:val="single"/>
        </w:rPr>
        <w:t>_</w:t>
      </w:r>
      <w:r w:rsidR="008C5B6E">
        <w:rPr>
          <w:rFonts w:ascii="Arial" w:hAnsi="Arial" w:cs="Arial"/>
          <w:sz w:val="22"/>
          <w:szCs w:val="22"/>
          <w:u w:val="single"/>
          <w:lang w:eastAsia="zh-CN"/>
        </w:rPr>
        <w:t>3</w:t>
      </w:r>
      <w:r w:rsidR="002C50A1">
        <w:rPr>
          <w:rFonts w:ascii="Arial" w:hAnsi="Arial" w:cs="Arial"/>
          <w:sz w:val="22"/>
          <w:szCs w:val="22"/>
          <w:u w:val="single"/>
          <w:lang w:eastAsia="zh-CN"/>
        </w:rPr>
        <w:t xml:space="preserve"> </w:t>
      </w:r>
      <w:r w:rsidR="008C5B6E">
        <w:rPr>
          <w:rFonts w:ascii="Arial" w:hAnsi="Arial" w:cs="Arial"/>
          <w:sz w:val="22"/>
          <w:szCs w:val="22"/>
          <w:u w:val="single"/>
          <w:lang w:eastAsia="zh-CN"/>
        </w:rPr>
        <w:t>Sep</w:t>
      </w:r>
      <w:r w:rsidR="00C0168E">
        <w:rPr>
          <w:rFonts w:ascii="Arial" w:hAnsi="Arial" w:cs="Arial" w:hint="eastAsia"/>
          <w:sz w:val="22"/>
          <w:szCs w:val="22"/>
          <w:u w:val="single"/>
          <w:lang w:eastAsia="zh-CN"/>
        </w:rPr>
        <w:t xml:space="preserve"> 20</w:t>
      </w:r>
      <w:r w:rsidR="003A4B7A">
        <w:rPr>
          <w:rFonts w:ascii="Arial" w:hAnsi="Arial" w:cs="Arial"/>
          <w:sz w:val="22"/>
          <w:szCs w:val="22"/>
          <w:u w:val="single"/>
          <w:lang w:eastAsia="zh-CN"/>
        </w:rPr>
        <w:t>2</w:t>
      </w:r>
      <w:r w:rsidR="008C5B6E">
        <w:rPr>
          <w:rFonts w:ascii="Arial" w:hAnsi="Arial" w:cs="Arial"/>
          <w:sz w:val="22"/>
          <w:szCs w:val="22"/>
          <w:u w:val="single"/>
          <w:lang w:eastAsia="zh-CN"/>
        </w:rPr>
        <w:t>1</w:t>
      </w:r>
      <w:r w:rsidRPr="00685FA8">
        <w:rPr>
          <w:rFonts w:ascii="Arial" w:hAnsi="Arial" w:cs="Arial"/>
          <w:sz w:val="22"/>
          <w:szCs w:val="22"/>
          <w:u w:val="single"/>
        </w:rPr>
        <w:t>_</w:t>
      </w:r>
      <w:r w:rsidR="00FF58C3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              </w:t>
      </w:r>
      <w:r w:rsidRPr="00685FA8">
        <w:rPr>
          <w:rFonts w:ascii="Arial" w:hAnsi="Arial" w:cs="Arial"/>
          <w:sz w:val="22"/>
          <w:szCs w:val="22"/>
          <w:u w:val="single"/>
        </w:rPr>
        <w:t>__</w:t>
      </w:r>
      <w:r w:rsidR="0080196F">
        <w:rPr>
          <w:rFonts w:ascii="Arial" w:hAnsi="Arial" w:cs="Arial"/>
          <w:sz w:val="22"/>
          <w:szCs w:val="22"/>
          <w:u w:val="single"/>
        </w:rPr>
        <w:t>Unit/Location: U2</w:t>
      </w:r>
    </w:p>
    <w:p w:rsidR="008423FC" w:rsidRDefault="008423FC" w:rsidP="00BB5323">
      <w:pPr>
        <w:rPr>
          <w:rFonts w:ascii="Arial" w:hAnsi="Arial" w:cs="Arial"/>
          <w:sz w:val="22"/>
          <w:szCs w:val="22"/>
        </w:rPr>
      </w:pPr>
    </w:p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4"/>
        <w:gridCol w:w="2823"/>
        <w:gridCol w:w="2320"/>
        <w:gridCol w:w="2083"/>
        <w:gridCol w:w="1851"/>
      </w:tblGrid>
      <w:tr w:rsidR="006C5218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C5E0B3" w:themeFill="accent6" w:themeFillTint="66"/>
            <w:vAlign w:val="center"/>
          </w:tcPr>
          <w:p w:rsidR="006C5218" w:rsidRPr="008674AF" w:rsidRDefault="006C5218" w:rsidP="008674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#</w:t>
            </w:r>
          </w:p>
        </w:tc>
        <w:tc>
          <w:tcPr>
            <w:tcW w:w="2823" w:type="dxa"/>
            <w:shd w:val="clear" w:color="auto" w:fill="C5E0B3" w:themeFill="accent6" w:themeFillTint="66"/>
            <w:vAlign w:val="center"/>
          </w:tcPr>
          <w:p w:rsidR="006C5218" w:rsidRPr="008674AF" w:rsidRDefault="006C5218" w:rsidP="008674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320" w:type="dxa"/>
            <w:shd w:val="clear" w:color="auto" w:fill="C5E0B3" w:themeFill="accent6" w:themeFillTint="66"/>
            <w:vAlign w:val="center"/>
          </w:tcPr>
          <w:p w:rsidR="006C5218" w:rsidRPr="008674AF" w:rsidRDefault="006C5218" w:rsidP="008674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2083" w:type="dxa"/>
            <w:shd w:val="clear" w:color="auto" w:fill="C5E0B3" w:themeFill="accent6" w:themeFillTint="66"/>
            <w:vAlign w:val="center"/>
          </w:tcPr>
          <w:p w:rsidR="006C5218" w:rsidRPr="008674AF" w:rsidRDefault="006C5218" w:rsidP="008674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1851" w:type="dxa"/>
            <w:shd w:val="clear" w:color="auto" w:fill="C5E0B3" w:themeFill="accent6" w:themeFillTint="66"/>
            <w:vAlign w:val="center"/>
          </w:tcPr>
          <w:p w:rsidR="006C5218" w:rsidRDefault="006C5218" w:rsidP="008019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6C5218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6C5218" w:rsidRPr="008674AF" w:rsidRDefault="006C5218" w:rsidP="008019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6C5218" w:rsidRPr="008674AF" w:rsidRDefault="008C5B6E" w:rsidP="008019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Haroon Qureshi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6C5218" w:rsidRPr="008674AF" w:rsidRDefault="008C5B6E" w:rsidP="008019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HSE Manager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6C5218" w:rsidRPr="008674AF" w:rsidRDefault="008C5B6E" w:rsidP="008019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HSE</w:t>
            </w:r>
          </w:p>
        </w:tc>
        <w:tc>
          <w:tcPr>
            <w:tcW w:w="1851" w:type="dxa"/>
            <w:vAlign w:val="center"/>
          </w:tcPr>
          <w:p w:rsidR="006C5218" w:rsidRDefault="006C5218" w:rsidP="008019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Ali Raza Gohar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Assistant Manager Compliance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Compliance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Ahmed Raza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Deputy Manager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PCC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Nazeer Ahmed 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Operator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PCC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Faisal Altaf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>Deputy Manager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zh-CN"/>
              </w:rPr>
              <w:t xml:space="preserve">LMD 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 xml:space="preserve">Saddir Hussain 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Operator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LMD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Ashiq Maseeh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Sweeper </w:t>
            </w:r>
            <w:r w:rsidR="006037CC">
              <w:rPr>
                <w:rFonts w:ascii="Arial" w:hAnsi="Arial" w:cs="Arial"/>
                <w:sz w:val="22"/>
                <w:szCs w:val="22"/>
              </w:rPr>
              <w:t>In charge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Touqeer Ahmad 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Worker 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Pr="008674AF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Abu Bakar 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Asst. Engineer Mechanical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EMD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Muhammad Nadeem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 Assistant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LMD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B6E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Sheroze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Lab Assistant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PCC</w:t>
            </w:r>
          </w:p>
        </w:tc>
        <w:tc>
          <w:tcPr>
            <w:tcW w:w="1851" w:type="dxa"/>
            <w:vAlign w:val="center"/>
          </w:tcPr>
          <w:p w:rsidR="008C5B6E" w:rsidRDefault="008C5B6E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37CC" w:rsidRPr="008674AF" w:rsidTr="00DB5F55">
        <w:trPr>
          <w:trHeight w:val="576"/>
          <w:jc w:val="center"/>
        </w:trPr>
        <w:tc>
          <w:tcPr>
            <w:tcW w:w="604" w:type="dxa"/>
            <w:shd w:val="clear" w:color="auto" w:fill="auto"/>
            <w:vAlign w:val="center"/>
          </w:tcPr>
          <w:p w:rsidR="006037CC" w:rsidRDefault="006037CC" w:rsidP="008C5B6E">
            <w:pPr>
              <w:jc w:val="center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2823" w:type="dxa"/>
            <w:shd w:val="clear" w:color="auto" w:fill="auto"/>
            <w:vAlign w:val="center"/>
          </w:tcPr>
          <w:p w:rsidR="006037CC" w:rsidRDefault="006037CC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Nisha Afzal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6037CC" w:rsidRDefault="006037CC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R&amp;D Engineer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6037CC" w:rsidRDefault="006037CC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CRD/PMD</w:t>
            </w:r>
            <w:bookmarkStart w:id="0" w:name="_GoBack"/>
            <w:bookmarkEnd w:id="0"/>
          </w:p>
        </w:tc>
        <w:tc>
          <w:tcPr>
            <w:tcW w:w="1851" w:type="dxa"/>
            <w:vAlign w:val="center"/>
          </w:tcPr>
          <w:p w:rsidR="006037CC" w:rsidRDefault="006037CC" w:rsidP="008C5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AE3D2C" w:rsidRDefault="00AE3D2C" w:rsidP="00C24130">
      <w:pPr>
        <w:rPr>
          <w:rFonts w:ascii="Arial" w:hAnsi="Arial" w:cs="Arial"/>
          <w:sz w:val="22"/>
          <w:szCs w:val="22"/>
        </w:rPr>
      </w:pPr>
    </w:p>
    <w:p w:rsidR="00AE3D2C" w:rsidRDefault="00AE3D2C" w:rsidP="00C24130">
      <w:pPr>
        <w:rPr>
          <w:rFonts w:ascii="Arial" w:hAnsi="Arial" w:cs="Arial"/>
          <w:sz w:val="22"/>
          <w:szCs w:val="22"/>
        </w:rPr>
      </w:pPr>
    </w:p>
    <w:p w:rsidR="00AE3D2C" w:rsidRDefault="00AE3D2C" w:rsidP="00C24130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108" w:type="dxa"/>
        <w:tblInd w:w="108" w:type="dxa"/>
        <w:tblLook w:val="04A0"/>
      </w:tblPr>
      <w:tblGrid>
        <w:gridCol w:w="2695"/>
        <w:gridCol w:w="2415"/>
        <w:gridCol w:w="380"/>
        <w:gridCol w:w="2520"/>
        <w:gridCol w:w="1098"/>
      </w:tblGrid>
      <w:tr w:rsidR="00043254" w:rsidRPr="00043254" w:rsidTr="002C0601">
        <w:trPr>
          <w:trHeight w:val="286"/>
        </w:trPr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:rsidR="00043254" w:rsidRPr="00043254" w:rsidRDefault="00B00F9D" w:rsidP="008C5B6E">
            <w:pPr>
              <w:ind w:left="-108"/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Prepared by (</w:t>
            </w:r>
            <w:r w:rsidR="008C5B6E"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HSE Mgr</w:t>
            </w:r>
            <w:r w:rsidR="00043254" w:rsidRPr="00043254"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):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</w:tcPr>
          <w:p w:rsidR="00043254" w:rsidRPr="00043254" w:rsidRDefault="00043254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:rsidR="00043254" w:rsidRPr="00043254" w:rsidRDefault="00043254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43254" w:rsidRPr="00043254" w:rsidRDefault="002C0601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Approved by (</w:t>
            </w:r>
            <w:r w:rsidR="00043254" w:rsidRPr="00043254"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  <w:t>GM):</w:t>
            </w:r>
          </w:p>
        </w:tc>
        <w:tc>
          <w:tcPr>
            <w:tcW w:w="1098" w:type="dxa"/>
            <w:tcBorders>
              <w:top w:val="nil"/>
              <w:left w:val="nil"/>
              <w:right w:val="nil"/>
            </w:tcBorders>
          </w:tcPr>
          <w:p w:rsidR="00043254" w:rsidRPr="00043254" w:rsidRDefault="00043254" w:rsidP="00043254">
            <w:pPr>
              <w:rPr>
                <w:rFonts w:ascii="Calibri" w:hAnsi="Calibri" w:cs="Calibri"/>
                <w:color w:val="000000"/>
                <w:spacing w:val="0"/>
                <w:sz w:val="24"/>
                <w:szCs w:val="24"/>
              </w:rPr>
            </w:pPr>
          </w:p>
        </w:tc>
      </w:tr>
    </w:tbl>
    <w:p w:rsidR="008D1EDF" w:rsidRPr="00A44581" w:rsidRDefault="008D1EDF" w:rsidP="005C2166">
      <w:pPr>
        <w:rPr>
          <w:rFonts w:ascii="Arial" w:hAnsi="Arial" w:cs="Arial"/>
          <w:sz w:val="22"/>
          <w:szCs w:val="22"/>
        </w:rPr>
      </w:pPr>
    </w:p>
    <w:sectPr w:rsidR="008D1EDF" w:rsidRPr="00A44581" w:rsidSect="00DB5F55">
      <w:headerReference w:type="default" r:id="rId7"/>
      <w:footerReference w:type="default" r:id="rId8"/>
      <w:type w:val="continuous"/>
      <w:pgSz w:w="11907" w:h="16839" w:code="9"/>
      <w:pgMar w:top="1440" w:right="1080" w:bottom="1440" w:left="810" w:header="576" w:footer="518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6BB" w:rsidRDefault="00ED46BB">
      <w:r>
        <w:separator/>
      </w:r>
    </w:p>
  </w:endnote>
  <w:endnote w:type="continuationSeparator" w:id="1">
    <w:p w:rsidR="00ED46BB" w:rsidRDefault="00ED4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254" w:rsidRPr="00BD6C3E" w:rsidRDefault="00043254" w:rsidP="00043254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8C247A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8C247A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FF58C3">
      <w:rPr>
        <w:rFonts w:asciiTheme="minorHAnsi" w:hAnsiTheme="minorHAnsi" w:cstheme="minorHAnsi"/>
        <w:b/>
        <w:bCs/>
        <w:noProof/>
        <w:sz w:val="24"/>
      </w:rPr>
      <w:t>1</w:t>
    </w:r>
    <w:r w:rsidR="008C247A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8C247A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8C247A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FF58C3">
      <w:rPr>
        <w:rFonts w:asciiTheme="minorHAnsi" w:hAnsiTheme="minorHAnsi" w:cstheme="minorHAnsi"/>
        <w:b/>
        <w:bCs/>
        <w:noProof/>
        <w:sz w:val="24"/>
      </w:rPr>
      <w:t>1</w:t>
    </w:r>
    <w:r w:rsidR="008C247A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6BB" w:rsidRDefault="00ED46BB">
      <w:r>
        <w:separator/>
      </w:r>
    </w:p>
  </w:footnote>
  <w:footnote w:type="continuationSeparator" w:id="1">
    <w:p w:rsidR="00ED46BB" w:rsidRDefault="00ED46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108" w:type="dxa"/>
      <w:tblLook w:val="04A0"/>
    </w:tblPr>
    <w:tblGrid>
      <w:gridCol w:w="5310"/>
      <w:gridCol w:w="5130"/>
    </w:tblGrid>
    <w:tr w:rsidR="00043254" w:rsidRPr="00043254" w:rsidTr="00DB5F55">
      <w:trPr>
        <w:trHeight w:val="842"/>
      </w:trPr>
      <w:tc>
        <w:tcPr>
          <w:tcW w:w="5310" w:type="dxa"/>
          <w:shd w:val="clear" w:color="auto" w:fill="auto"/>
          <w:vAlign w:val="center"/>
        </w:tcPr>
        <w:p w:rsidR="00043254" w:rsidRPr="00043254" w:rsidRDefault="00B73662" w:rsidP="00043254">
          <w:pPr>
            <w:suppressAutoHyphens/>
            <w:ind w:left="-108"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 w:rsidRPr="00B73662"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  <w:drawing>
              <wp:inline distT="0" distB="0" distL="0" distR="0">
                <wp:extent cx="1524000" cy="504825"/>
                <wp:effectExtent l="19050" t="0" r="0" b="0"/>
                <wp:docPr id="3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shd w:val="clear" w:color="auto" w:fill="auto"/>
          <w:vAlign w:val="center"/>
        </w:tcPr>
        <w:p w:rsidR="00043254" w:rsidRPr="00043254" w:rsidRDefault="000F2309" w:rsidP="00043254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DOC #: BRCC</w:t>
          </w:r>
          <w:r w:rsidR="00C055F1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&amp;PCC</w:t>
          </w: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/MGT/FRM-</w:t>
          </w:r>
          <w:r w:rsidR="00043254" w:rsidRPr="00043254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0</w:t>
          </w:r>
          <w:r w:rsidR="00B73662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67</w:t>
          </w:r>
        </w:p>
        <w:p w:rsidR="00043254" w:rsidRPr="00043254" w:rsidRDefault="00B73662" w:rsidP="00043254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STATUS: 02</w:t>
          </w:r>
        </w:p>
        <w:p w:rsidR="00043254" w:rsidRPr="00043254" w:rsidRDefault="000F2309" w:rsidP="00043254">
          <w:pPr>
            <w:suppressAutoHyphens/>
            <w:ind w:right="-108"/>
            <w:jc w:val="right"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 xml:space="preserve">ISSUE DATE: </w:t>
          </w:r>
          <w:r w:rsidR="004314F6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NOV 02, 2020</w:t>
          </w:r>
        </w:p>
      </w:tc>
    </w:tr>
    <w:tr w:rsidR="00043254" w:rsidRPr="00043254" w:rsidTr="00DB5F55">
      <w:trPr>
        <w:trHeight w:val="305"/>
      </w:trPr>
      <w:tc>
        <w:tcPr>
          <w:tcW w:w="1044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43254" w:rsidRPr="00043254" w:rsidRDefault="004314F6" w:rsidP="00043254">
          <w:pPr>
            <w:suppressAutoHyphens/>
            <w:jc w:val="center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 xml:space="preserve">SAFETY COMMITTEE </w:t>
          </w:r>
        </w:p>
      </w:tc>
    </w:tr>
  </w:tbl>
  <w:p w:rsidR="00043254" w:rsidRPr="00043254" w:rsidRDefault="00043254" w:rsidP="000432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64077"/>
    <w:multiLevelType w:val="hybridMultilevel"/>
    <w:tmpl w:val="C04000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9378CE"/>
    <w:rsid w:val="00006216"/>
    <w:rsid w:val="000145A5"/>
    <w:rsid w:val="000212D6"/>
    <w:rsid w:val="00026FFE"/>
    <w:rsid w:val="00043254"/>
    <w:rsid w:val="00043514"/>
    <w:rsid w:val="00053D47"/>
    <w:rsid w:val="00076ED5"/>
    <w:rsid w:val="0009557F"/>
    <w:rsid w:val="000A60D3"/>
    <w:rsid w:val="000F2309"/>
    <w:rsid w:val="00106B0C"/>
    <w:rsid w:val="00116F8A"/>
    <w:rsid w:val="00126459"/>
    <w:rsid w:val="001770EC"/>
    <w:rsid w:val="0019211C"/>
    <w:rsid w:val="001A7DEF"/>
    <w:rsid w:val="001C519F"/>
    <w:rsid w:val="001C69F9"/>
    <w:rsid w:val="001F6AA5"/>
    <w:rsid w:val="00210D80"/>
    <w:rsid w:val="002138F0"/>
    <w:rsid w:val="00217221"/>
    <w:rsid w:val="00225060"/>
    <w:rsid w:val="002405C5"/>
    <w:rsid w:val="00245A0C"/>
    <w:rsid w:val="00254C36"/>
    <w:rsid w:val="0027631F"/>
    <w:rsid w:val="002A06A8"/>
    <w:rsid w:val="002A5115"/>
    <w:rsid w:val="002B471A"/>
    <w:rsid w:val="002C0601"/>
    <w:rsid w:val="002C085A"/>
    <w:rsid w:val="002C50A1"/>
    <w:rsid w:val="003243E8"/>
    <w:rsid w:val="003660B7"/>
    <w:rsid w:val="00375B3C"/>
    <w:rsid w:val="00387AD7"/>
    <w:rsid w:val="003A4B7A"/>
    <w:rsid w:val="003B2F1B"/>
    <w:rsid w:val="003B58B4"/>
    <w:rsid w:val="003C6015"/>
    <w:rsid w:val="003F5B10"/>
    <w:rsid w:val="00411087"/>
    <w:rsid w:val="00413300"/>
    <w:rsid w:val="00417272"/>
    <w:rsid w:val="0042009D"/>
    <w:rsid w:val="004314F6"/>
    <w:rsid w:val="00431C97"/>
    <w:rsid w:val="00443625"/>
    <w:rsid w:val="00446D97"/>
    <w:rsid w:val="0045556C"/>
    <w:rsid w:val="00456620"/>
    <w:rsid w:val="00457A5C"/>
    <w:rsid w:val="00463A0C"/>
    <w:rsid w:val="00464F88"/>
    <w:rsid w:val="00481394"/>
    <w:rsid w:val="004817C6"/>
    <w:rsid w:val="00495E0E"/>
    <w:rsid w:val="004A4278"/>
    <w:rsid w:val="004D66CD"/>
    <w:rsid w:val="005052C5"/>
    <w:rsid w:val="00507FB2"/>
    <w:rsid w:val="00531002"/>
    <w:rsid w:val="00533451"/>
    <w:rsid w:val="00540648"/>
    <w:rsid w:val="005517C7"/>
    <w:rsid w:val="00563FB0"/>
    <w:rsid w:val="005640B1"/>
    <w:rsid w:val="0057154D"/>
    <w:rsid w:val="00585CDF"/>
    <w:rsid w:val="00585DAE"/>
    <w:rsid w:val="005949E1"/>
    <w:rsid w:val="005B3AE1"/>
    <w:rsid w:val="005C2166"/>
    <w:rsid w:val="005C3A32"/>
    <w:rsid w:val="005C5659"/>
    <w:rsid w:val="005E2E84"/>
    <w:rsid w:val="005E4EFD"/>
    <w:rsid w:val="006037CC"/>
    <w:rsid w:val="00620945"/>
    <w:rsid w:val="00624143"/>
    <w:rsid w:val="00640B2A"/>
    <w:rsid w:val="00644D7B"/>
    <w:rsid w:val="006814D5"/>
    <w:rsid w:val="00685803"/>
    <w:rsid w:val="00685FA8"/>
    <w:rsid w:val="00692553"/>
    <w:rsid w:val="00693E33"/>
    <w:rsid w:val="0069473A"/>
    <w:rsid w:val="006A6751"/>
    <w:rsid w:val="006B2888"/>
    <w:rsid w:val="006C5218"/>
    <w:rsid w:val="006C7374"/>
    <w:rsid w:val="006E092E"/>
    <w:rsid w:val="006F101B"/>
    <w:rsid w:val="006F6B01"/>
    <w:rsid w:val="00727FF0"/>
    <w:rsid w:val="007542EB"/>
    <w:rsid w:val="007554A1"/>
    <w:rsid w:val="00762CB6"/>
    <w:rsid w:val="007669C4"/>
    <w:rsid w:val="00782C9B"/>
    <w:rsid w:val="00783ED3"/>
    <w:rsid w:val="00786F0E"/>
    <w:rsid w:val="00793D8A"/>
    <w:rsid w:val="007C174F"/>
    <w:rsid w:val="007D3D6E"/>
    <w:rsid w:val="0080196F"/>
    <w:rsid w:val="0080274C"/>
    <w:rsid w:val="00836801"/>
    <w:rsid w:val="008423FC"/>
    <w:rsid w:val="0085097E"/>
    <w:rsid w:val="0085168B"/>
    <w:rsid w:val="00866558"/>
    <w:rsid w:val="008674AF"/>
    <w:rsid w:val="00870AD0"/>
    <w:rsid w:val="008C247A"/>
    <w:rsid w:val="008C5B6E"/>
    <w:rsid w:val="008D1EDF"/>
    <w:rsid w:val="008D2D28"/>
    <w:rsid w:val="008F49C0"/>
    <w:rsid w:val="00900E5B"/>
    <w:rsid w:val="0093678A"/>
    <w:rsid w:val="009378CE"/>
    <w:rsid w:val="009413F8"/>
    <w:rsid w:val="00962C78"/>
    <w:rsid w:val="00962FB1"/>
    <w:rsid w:val="009730E4"/>
    <w:rsid w:val="00984A8B"/>
    <w:rsid w:val="00987202"/>
    <w:rsid w:val="00992667"/>
    <w:rsid w:val="00A26888"/>
    <w:rsid w:val="00A44581"/>
    <w:rsid w:val="00A6069C"/>
    <w:rsid w:val="00A701A4"/>
    <w:rsid w:val="00A814CC"/>
    <w:rsid w:val="00A94105"/>
    <w:rsid w:val="00AA6BFB"/>
    <w:rsid w:val="00AA70AC"/>
    <w:rsid w:val="00AA7DE7"/>
    <w:rsid w:val="00AE3851"/>
    <w:rsid w:val="00AE3D2C"/>
    <w:rsid w:val="00B00F9D"/>
    <w:rsid w:val="00B1151B"/>
    <w:rsid w:val="00B20A05"/>
    <w:rsid w:val="00B22F2E"/>
    <w:rsid w:val="00B73662"/>
    <w:rsid w:val="00B83D87"/>
    <w:rsid w:val="00B84015"/>
    <w:rsid w:val="00BA61F2"/>
    <w:rsid w:val="00BB5323"/>
    <w:rsid w:val="00BC11D4"/>
    <w:rsid w:val="00BD7EEF"/>
    <w:rsid w:val="00BE2522"/>
    <w:rsid w:val="00C0168E"/>
    <w:rsid w:val="00C055F1"/>
    <w:rsid w:val="00C166AB"/>
    <w:rsid w:val="00C166C7"/>
    <w:rsid w:val="00C24130"/>
    <w:rsid w:val="00C61AAF"/>
    <w:rsid w:val="00C738E2"/>
    <w:rsid w:val="00C96DEA"/>
    <w:rsid w:val="00CB0ECB"/>
    <w:rsid w:val="00CB3760"/>
    <w:rsid w:val="00CD4BE7"/>
    <w:rsid w:val="00CD6510"/>
    <w:rsid w:val="00CE0151"/>
    <w:rsid w:val="00CE3F47"/>
    <w:rsid w:val="00CE6342"/>
    <w:rsid w:val="00CF7F8E"/>
    <w:rsid w:val="00D23C62"/>
    <w:rsid w:val="00D255B8"/>
    <w:rsid w:val="00D278B3"/>
    <w:rsid w:val="00D33424"/>
    <w:rsid w:val="00D35785"/>
    <w:rsid w:val="00D46120"/>
    <w:rsid w:val="00D621F4"/>
    <w:rsid w:val="00D95A12"/>
    <w:rsid w:val="00DB3334"/>
    <w:rsid w:val="00DB3591"/>
    <w:rsid w:val="00DB5F55"/>
    <w:rsid w:val="00DD5736"/>
    <w:rsid w:val="00DE1F42"/>
    <w:rsid w:val="00DE5491"/>
    <w:rsid w:val="00E13E3C"/>
    <w:rsid w:val="00E25176"/>
    <w:rsid w:val="00E43BAB"/>
    <w:rsid w:val="00E4591C"/>
    <w:rsid w:val="00E541D3"/>
    <w:rsid w:val="00E60E43"/>
    <w:rsid w:val="00E67ECF"/>
    <w:rsid w:val="00E71DBA"/>
    <w:rsid w:val="00E83212"/>
    <w:rsid w:val="00EA2581"/>
    <w:rsid w:val="00EA3159"/>
    <w:rsid w:val="00ED46BB"/>
    <w:rsid w:val="00ED556A"/>
    <w:rsid w:val="00EE6D2F"/>
    <w:rsid w:val="00F02E15"/>
    <w:rsid w:val="00F63FE0"/>
    <w:rsid w:val="00F84E16"/>
    <w:rsid w:val="00FF24B1"/>
    <w:rsid w:val="00FF36AB"/>
    <w:rsid w:val="00FF508F"/>
    <w:rsid w:val="00FF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uiPriority w:val="99"/>
    <w:rsid w:val="00B83D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Footer">
    <w:name w:val="footer"/>
    <w:basedOn w:val="Normal"/>
    <w:rsid w:val="00B83D8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83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B1151B"/>
    <w:rPr>
      <w:rFonts w:ascii="Tahoma" w:hAnsi="Tahoma"/>
      <w:spacing w:val="4"/>
      <w:sz w:val="16"/>
      <w:szCs w:val="18"/>
    </w:rPr>
  </w:style>
  <w:style w:type="paragraph" w:styleId="NoSpacing">
    <w:name w:val="No Spacing"/>
    <w:uiPriority w:val="1"/>
    <w:qFormat/>
    <w:rsid w:val="00563FB0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3345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E3F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A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9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noman\LOCALS~1\Temp\TCD2C96.tmp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</TotalTime>
  <Pages>1</Pages>
  <Words>91</Words>
  <Characters>580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Internal Audit</dc:subject>
  <dc:creator>Colors</dc:creator>
  <cp:lastModifiedBy>ALI</cp:lastModifiedBy>
  <cp:revision>2</cp:revision>
  <cp:lastPrinted>2021-07-05T06:11:00Z</cp:lastPrinted>
  <dcterms:created xsi:type="dcterms:W3CDTF">2021-11-22T10:38:00Z</dcterms:created>
  <dcterms:modified xsi:type="dcterms:W3CDTF">2021-11-22T10:38:00Z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